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2283" w14:textId="793FAD2F" w:rsidR="00021C04" w:rsidRPr="002720E5" w:rsidRDefault="00724364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CB0E1E" wp14:editId="178EC7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72375" cy="4895850"/>
            <wp:effectExtent l="0" t="0" r="9525" b="0"/>
            <wp:wrapNone/>
            <wp:docPr id="1" name="Imagem 1" descr="Pizza com queijo e toma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izza com queijo e toma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RPr="002720E5" w14:paraId="4878D7F6" w14:textId="77777777" w:rsidTr="00776712">
        <w:trPr>
          <w:trHeight w:val="14850"/>
        </w:trPr>
        <w:tc>
          <w:tcPr>
            <w:tcW w:w="12229" w:type="dxa"/>
          </w:tcPr>
          <w:p w14:paraId="4A26AAF2" w14:textId="77777777" w:rsidR="00021C04" w:rsidRPr="002720E5" w:rsidRDefault="00D76AB2" w:rsidP="00D76AB2">
            <w:pPr>
              <w:ind w:left="720"/>
              <w:rPr>
                <w:lang w:val="pt-BR"/>
              </w:rPr>
            </w:pPr>
            <w:r w:rsidRPr="002720E5">
              <w:rPr>
                <w:noProof/>
                <w:lang w:val="pt-BR" w:bidi="pt-PT"/>
              </w:rPr>
              <mc:AlternateContent>
                <mc:Choice Requires="wpg">
                  <w:drawing>
                    <wp:inline distT="0" distB="0" distL="0" distR="0" wp14:anchorId="67F7448F" wp14:editId="140E0DA0">
                      <wp:extent cx="6496050" cy="8743950"/>
                      <wp:effectExtent l="0" t="0" r="0" b="0"/>
                      <wp:docPr id="9" name="Grupo 9" descr="Título e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96050" cy="8743950"/>
                                <a:chOff x="0" y="0"/>
                                <a:chExt cx="6657975" cy="8743950"/>
                              </a:xfrm>
                            </wpg:grpSpPr>
                            <wps:wsp>
                              <wps:cNvPr id="6" name="Caixa de texto 6"/>
                              <wps:cNvSpPr txBox="1"/>
                              <wps:spPr>
                                <a:xfrm>
                                  <a:off x="76191" y="3228975"/>
                                  <a:ext cx="410528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C65E60" w14:textId="661A1B83" w:rsidR="00D76AB2" w:rsidRPr="00724364" w:rsidRDefault="004C626D" w:rsidP="00CA2A2F">
                                    <w:pPr>
                                      <w:pStyle w:val="Ttulo"/>
                                      <w:spacing w:before="240"/>
                                      <w:rPr>
                                        <w:sz w:val="56"/>
                                        <w:szCs w:val="5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szCs w:val="52"/>
                                        <w:lang w:val="pt-BR" w:bidi="pt-PT"/>
                                      </w:rPr>
                                      <w:t>Regras do Negócio</w:t>
                                    </w:r>
                                  </w:p>
                                  <w:p w14:paraId="241F5CB9" w14:textId="7EA5BECF" w:rsidR="00D76AB2" w:rsidRPr="004C7405" w:rsidRDefault="004C626D" w:rsidP="000B4502">
                                    <w:pPr>
                                      <w:pStyle w:val="Subttulo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 w:bidi="pt-PT"/>
                                      </w:rP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 de texto 7"/>
                              <wps:cNvSpPr txBox="1"/>
                              <wps:spPr>
                                <a:xfrm>
                                  <a:off x="76200" y="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E2124E" w14:textId="12F9982D" w:rsidR="00D76AB2" w:rsidRPr="004C7405" w:rsidRDefault="00724364" w:rsidP="00D76AB2">
                                    <w:pPr>
                                      <w:pStyle w:val="Ttulo1"/>
                                      <w:ind w:left="720"/>
                                      <w:rPr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lang w:val="pt-BR" w:bidi="pt-PT"/>
                                      </w:rPr>
                                      <w:t>Pizzaria</w:t>
                                    </w:r>
                                  </w:p>
                                  <w:p w14:paraId="78E510F3" w14:textId="120CA2C7" w:rsidR="00D76AB2" w:rsidRPr="004C7405" w:rsidRDefault="00D76AB2" w:rsidP="00D76AB2">
                                    <w:pPr>
                                      <w:pStyle w:val="Ttulo2"/>
                                      <w:ind w:left="720"/>
                                      <w:rPr>
                                        <w:lang w:val="pt-B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aixa de texto 8"/>
                              <wps:cNvSpPr txBox="1"/>
                              <wps:spPr>
                                <a:xfrm>
                                  <a:off x="0" y="4866939"/>
                                  <a:ext cx="6657975" cy="38770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55D3FB" w14:textId="14B93108" w:rsidR="00D76AB2" w:rsidRPr="004C626D" w:rsidRDefault="00095EE6" w:rsidP="00D76AB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>As R</w:t>
                                    </w:r>
                                    <w:r w:rsidRPr="00095EE6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>egras de Negócio são declarações sobre a forma da empresa fazer negócio.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 xml:space="preserve"> </w:t>
                                    </w:r>
                                    <w:r w:rsidR="00527625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>Na Pizzaria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 xml:space="preserve"> </w:t>
                                    </w:r>
                                    <w:r w:rsidR="00363F1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>o famoso r</w:t>
                                    </w:r>
                                    <w:r w:rsidR="00363F1A" w:rsidRPr="00363F1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>estaurante especializado em pizzas</w:t>
                                    </w:r>
                                    <w:r w:rsidR="00363F1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 xml:space="preserve"> ou</w:t>
                                    </w:r>
                                    <w:r w:rsidR="00363F1A" w:rsidRPr="00363F1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 xml:space="preserve"> loja em que se vendem pizzas para viagem.</w:t>
                                    </w:r>
                                    <w:r w:rsidR="00363F1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 xml:space="preserve"> Também </w:t>
                                    </w:r>
                                    <w:r w:rsidR="0000373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>tem as suas</w:t>
                                    </w:r>
                                    <w:r w:rsidR="00363F1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 xml:space="preserve"> </w:t>
                                    </w:r>
                                    <w:r w:rsidR="0000373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 xml:space="preserve">regras para o seu devido funcionamento, para poder manter os vários funcionários e equipamentos em trabalho, a exemplificar </w:t>
                                    </w:r>
                                    <w:r w:rsidR="004C626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>as seguintes</w:t>
                                    </w:r>
                                    <w:r w:rsidR="004C626D" w:rsidRPr="004C626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 w:bidi="pt-PT"/>
                                      </w:rPr>
                                      <w:t>:</w:t>
                                    </w:r>
                                  </w:p>
                                  <w:p w14:paraId="443711A5" w14:textId="620170D5" w:rsidR="005444DC" w:rsidRDefault="00095EE6" w:rsidP="00003732">
                                    <w:pPr>
                                      <w:pStyle w:val="PargrafodaLista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  <w:t>Sobre a venda dos produtos, como o preço, descrição, entre outros...</w:t>
                                    </w:r>
                                  </w:p>
                                  <w:p w14:paraId="6C528147" w14:textId="71CABBA6" w:rsidR="00095EE6" w:rsidRDefault="00095EE6" w:rsidP="00003732">
                                    <w:pPr>
                                      <w:pStyle w:val="PargrafodaLista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  <w:t>Regras de como fazer os preços – os preços devem ser embasados nos custos e projeções de lucro do negócio;</w:t>
                                    </w:r>
                                  </w:p>
                                  <w:p w14:paraId="098DB510" w14:textId="4C1DD29B" w:rsidR="00095EE6" w:rsidRDefault="00095EE6" w:rsidP="00003732">
                                    <w:pPr>
                                      <w:pStyle w:val="PargrafodaLista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  <w:t>Pagamento, ex. Somente acima de certo valor é permitido o parcelamento;</w:t>
                                    </w:r>
                                  </w:p>
                                  <w:p w14:paraId="2F256CC3" w14:textId="48D10CED" w:rsidR="00095EE6" w:rsidRDefault="00095EE6" w:rsidP="00003732">
                                    <w:pPr>
                                      <w:pStyle w:val="PargrafodaLista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  <w:t xml:space="preserve">Compra: ex. acima de 30 pizzas só são feitas por </w:t>
                                    </w:r>
                                    <w:r w:rsidR="00527625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  <w:t>encomenda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  <w:t>;</w:t>
                                    </w:r>
                                  </w:p>
                                  <w:p w14:paraId="5E31B572" w14:textId="2BC32BDE" w:rsidR="00095EE6" w:rsidRDefault="00DC3A09" w:rsidP="00003732">
                                    <w:pPr>
                                      <w:pStyle w:val="PargrafodaLista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  <w:t>Taxa de entrega, retirada ou comer no local... tendo taxas ou não em determinadas ocorrências;</w:t>
                                    </w:r>
                                  </w:p>
                                  <w:p w14:paraId="7976A2F6" w14:textId="77777777" w:rsidR="00DC3A09" w:rsidRPr="00003732" w:rsidRDefault="00DC3A09" w:rsidP="000C0F0E">
                                    <w:pPr>
                                      <w:pStyle w:val="PargrafodaLista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pt-B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7448F" id="Grupo 9" o:spid="_x0000_s1026" alt="Título e texto&#10;" style="width:511.5pt;height:688.5pt;mso-position-horizontal-relative:char;mso-position-vertical-relative:line" coordsize="66579,8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6" o:spid="_x0000_s1027" type="#_x0000_t202" style="position:absolute;left:761;top:32289;width:41053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1BC65E60" w14:textId="661A1B83" w:rsidR="00D76AB2" w:rsidRPr="00724364" w:rsidRDefault="004C626D" w:rsidP="00CA2A2F">
                              <w:pPr>
                                <w:pStyle w:val="Ttulo"/>
                                <w:spacing w:before="240"/>
                                <w:rPr>
                                  <w:sz w:val="56"/>
                                  <w:szCs w:val="52"/>
                                  <w:lang w:val="pt-BR"/>
                                </w:rPr>
                              </w:pPr>
                              <w:r>
                                <w:rPr>
                                  <w:sz w:val="56"/>
                                  <w:szCs w:val="52"/>
                                  <w:lang w:val="pt-BR" w:bidi="pt-PT"/>
                                </w:rPr>
                                <w:t>Regras do Negócio</w:t>
                              </w:r>
                            </w:p>
                            <w:p w14:paraId="241F5CB9" w14:textId="7EA5BECF" w:rsidR="00D76AB2" w:rsidRPr="004C7405" w:rsidRDefault="004C626D" w:rsidP="000B4502">
                              <w:pPr>
                                <w:pStyle w:val="Subttulo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 w:bidi="pt-PT"/>
                                </w:rPr>
                                <w:t>01</w:t>
                              </w:r>
                            </w:p>
                          </w:txbxContent>
                        </v:textbox>
                      </v:shape>
                      <v:shape id="Caixa de texto 7" o:spid="_x0000_s1028" type="#_x0000_t202" style="position:absolute;left:762;width:30041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21E2124E" w14:textId="12F9982D" w:rsidR="00D76AB2" w:rsidRPr="004C7405" w:rsidRDefault="00724364" w:rsidP="00D76AB2">
                              <w:pPr>
                                <w:pStyle w:val="Ttulo1"/>
                                <w:ind w:left="720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 w:bidi="pt-PT"/>
                                </w:rPr>
                                <w:t>Pizzaria</w:t>
                              </w:r>
                            </w:p>
                            <w:p w14:paraId="78E510F3" w14:textId="120CA2C7" w:rsidR="00D76AB2" w:rsidRPr="004C7405" w:rsidRDefault="00D76AB2" w:rsidP="00D76AB2">
                              <w:pPr>
                                <w:pStyle w:val="Ttulo2"/>
                                <w:ind w:left="720"/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8" o:spid="_x0000_s1029" type="#_x0000_t202" style="position:absolute;top:48669;width:66579;height:38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4A55D3FB" w14:textId="14B93108" w:rsidR="00D76AB2" w:rsidRPr="004C626D" w:rsidRDefault="00095EE6" w:rsidP="00D76AB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>As R</w:t>
                              </w:r>
                              <w:r w:rsidRPr="00095EE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>egras de Negócio são declarações sobre a forma da empresa fazer negócio.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 xml:space="preserve"> </w:t>
                              </w:r>
                              <w:r w:rsidR="005276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>Na Pizzaria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 xml:space="preserve"> </w:t>
                              </w:r>
                              <w:r w:rsidR="00363F1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>o famoso r</w:t>
                              </w:r>
                              <w:r w:rsidR="00363F1A" w:rsidRPr="00363F1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>estaurante especializado em pizzas</w:t>
                              </w:r>
                              <w:r w:rsidR="00363F1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 xml:space="preserve"> ou</w:t>
                              </w:r>
                              <w:r w:rsidR="00363F1A" w:rsidRPr="00363F1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 xml:space="preserve"> loja em que se vendem pizzas para viagem.</w:t>
                              </w:r>
                              <w:r w:rsidR="00363F1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 xml:space="preserve"> Também </w:t>
                              </w:r>
                              <w:r w:rsidR="0000373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>tem as suas</w:t>
                              </w:r>
                              <w:r w:rsidR="00363F1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 xml:space="preserve"> </w:t>
                              </w:r>
                              <w:r w:rsidR="0000373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 xml:space="preserve">regras para o seu devido funcionamento, para poder manter os vários funcionários e equipamentos em trabalho, a exemplificar </w:t>
                              </w:r>
                              <w:r w:rsidR="004C626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>as seguintes</w:t>
                              </w:r>
                              <w:r w:rsidR="004C626D" w:rsidRPr="004C626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 w:bidi="pt-PT"/>
                                </w:rPr>
                                <w:t>:</w:t>
                              </w:r>
                            </w:p>
                            <w:p w14:paraId="443711A5" w14:textId="620170D5" w:rsidR="005444DC" w:rsidRDefault="00095EE6" w:rsidP="00003732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  <w:t>Sobre a venda dos produtos, como o preço, descrição, entre outros...</w:t>
                              </w:r>
                            </w:p>
                            <w:p w14:paraId="6C528147" w14:textId="71CABBA6" w:rsidR="00095EE6" w:rsidRDefault="00095EE6" w:rsidP="00003732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  <w:t>Regras de como fazer os preços – os preços devem ser embasados nos custos e projeções de lucro do negócio;</w:t>
                              </w:r>
                            </w:p>
                            <w:p w14:paraId="098DB510" w14:textId="4C1DD29B" w:rsidR="00095EE6" w:rsidRDefault="00095EE6" w:rsidP="00003732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  <w:t>Pagamento, ex. Somente acima de certo valor é permitido o parcelamento;</w:t>
                              </w:r>
                            </w:p>
                            <w:p w14:paraId="2F256CC3" w14:textId="48D10CED" w:rsidR="00095EE6" w:rsidRDefault="00095EE6" w:rsidP="00003732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  <w:t xml:space="preserve">Compra: ex. acima de 30 pizzas só são feitas por </w:t>
                              </w:r>
                              <w:r w:rsidR="005276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  <w:t>encomenda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</w:p>
                            <w:p w14:paraId="5E31B572" w14:textId="2BC32BDE" w:rsidR="00095EE6" w:rsidRDefault="00DC3A09" w:rsidP="00003732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  <w:t>Taxa de entrega, retirada ou comer no local... tendo taxas ou não em determinadas ocorrências;</w:t>
                              </w:r>
                            </w:p>
                            <w:p w14:paraId="7976A2F6" w14:textId="77777777" w:rsidR="00DC3A09" w:rsidRPr="00003732" w:rsidRDefault="00DC3A09" w:rsidP="000C0F0E">
                              <w:pPr>
                                <w:pStyle w:val="PargrafodaLista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:rsidRPr="002720E5" w14:paraId="6351B3C7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5F01CE3C" w14:textId="77777777" w:rsidR="00A1111B" w:rsidRPr="002720E5" w:rsidRDefault="00A1111B" w:rsidP="00A1111B">
            <w:pPr>
              <w:ind w:left="720"/>
              <w:jc w:val="right"/>
              <w:rPr>
                <w:noProof/>
                <w:lang w:val="pt-BR"/>
              </w:rPr>
            </w:pPr>
            <w:r w:rsidRPr="002720E5">
              <w:rPr>
                <w:noProof/>
                <w:lang w:val="pt-BR" w:bidi="pt-PT"/>
              </w:rPr>
              <w:t>Página 1</w:t>
            </w:r>
          </w:p>
        </w:tc>
      </w:tr>
    </w:tbl>
    <w:p w14:paraId="506ACD48" w14:textId="77777777" w:rsidR="000B4502" w:rsidRPr="002720E5" w:rsidRDefault="000B4502">
      <w:pPr>
        <w:rPr>
          <w:lang w:val="pt-BR"/>
        </w:rPr>
      </w:pPr>
    </w:p>
    <w:sectPr w:rsidR="000B4502" w:rsidRPr="002720E5" w:rsidSect="00776712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5ECD"/>
    <w:multiLevelType w:val="hybridMultilevel"/>
    <w:tmpl w:val="69323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F0AB4"/>
    <w:multiLevelType w:val="hybridMultilevel"/>
    <w:tmpl w:val="8332B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B683E"/>
    <w:multiLevelType w:val="hybridMultilevel"/>
    <w:tmpl w:val="A48C2818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2132745072">
    <w:abstractNumId w:val="1"/>
  </w:num>
  <w:num w:numId="2" w16cid:durableId="222183016">
    <w:abstractNumId w:val="2"/>
  </w:num>
  <w:num w:numId="3" w16cid:durableId="205029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64"/>
    <w:rsid w:val="00003732"/>
    <w:rsid w:val="00021C04"/>
    <w:rsid w:val="00095EE6"/>
    <w:rsid w:val="000B4502"/>
    <w:rsid w:val="000C0F0E"/>
    <w:rsid w:val="001F180D"/>
    <w:rsid w:val="002720E5"/>
    <w:rsid w:val="0027370A"/>
    <w:rsid w:val="00363F1A"/>
    <w:rsid w:val="00392FA9"/>
    <w:rsid w:val="004C626D"/>
    <w:rsid w:val="004C7405"/>
    <w:rsid w:val="00515218"/>
    <w:rsid w:val="00527625"/>
    <w:rsid w:val="005444DC"/>
    <w:rsid w:val="00613B6C"/>
    <w:rsid w:val="00724364"/>
    <w:rsid w:val="00776712"/>
    <w:rsid w:val="007C2E74"/>
    <w:rsid w:val="00A1111B"/>
    <w:rsid w:val="00AA7DD8"/>
    <w:rsid w:val="00CA2A2F"/>
    <w:rsid w:val="00D76AB2"/>
    <w:rsid w:val="00D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788"/>
  <w15:chartTrackingRefBased/>
  <w15:docId w15:val="{2BE38000-BE39-4E9F-AC3B-32EE9400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E5"/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7370A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70A"/>
    <w:rPr>
      <w:rFonts w:asciiTheme="majorHAnsi" w:eastAsiaTheme="majorEastAsia" w:hAnsiTheme="majorHAnsi" w:cstheme="majorBidi"/>
      <w:spacing w:val="-10"/>
      <w:kern w:val="28"/>
      <w:sz w:val="6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har">
    <w:name w:val="Subtítulo Char"/>
    <w:basedOn w:val="Fontepargpadro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har">
    <w:name w:val="Título 1 Char"/>
    <w:basedOn w:val="Fontepargpadro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7C2E74"/>
    <w:pPr>
      <w:spacing w:after="0" w:line="240" w:lineRule="auto"/>
    </w:pPr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7C2E7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argrafodaLista">
    <w:name w:val="List Paragraph"/>
    <w:basedOn w:val="Normal"/>
    <w:uiPriority w:val="34"/>
    <w:qFormat/>
    <w:rsid w:val="004C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ck.esantos\AppData\Roaming\Microsoft\Templates\Relat&#243;rio%20(tema%20Origi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Origin)</Template>
  <TotalTime>185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MAYCK EDUARDO DOS SANTOS</dc:creator>
  <cp:keywords/>
  <dc:description/>
  <cp:lastModifiedBy>MAYCK EDUARDO DOS SANTOS</cp:lastModifiedBy>
  <cp:revision>3</cp:revision>
  <dcterms:created xsi:type="dcterms:W3CDTF">2022-10-17T22:51:00Z</dcterms:created>
  <dcterms:modified xsi:type="dcterms:W3CDTF">2022-10-25T00:31:00Z</dcterms:modified>
</cp:coreProperties>
</file>