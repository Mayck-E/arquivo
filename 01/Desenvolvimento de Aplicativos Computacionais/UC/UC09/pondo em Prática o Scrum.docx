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049E" w14:textId="73C55D3E" w:rsidR="007C44D3" w:rsidRDefault="007C44D3" w:rsidP="001B54D7">
      <w:pPr>
        <w:pStyle w:val="Ttulo1"/>
        <w:rPr>
          <w:lang w:val="pt-BR" w:bidi="pt-BR"/>
        </w:rPr>
      </w:pPr>
      <w:r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EBEE2" wp14:editId="4AC79699">
                <wp:simplePos x="0" y="0"/>
                <wp:positionH relativeFrom="page">
                  <wp:align>left</wp:align>
                </wp:positionH>
                <wp:positionV relativeFrom="paragraph">
                  <wp:posOffset>-915874</wp:posOffset>
                </wp:positionV>
                <wp:extent cx="7695590" cy="2487168"/>
                <wp:effectExtent l="0" t="0" r="635" b="889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590" cy="248716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77165" id="Retângulo 1" o:spid="_x0000_s1026" style="position:absolute;margin-left:0;margin-top:-72.1pt;width:605.95pt;height:195.85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" fillcolor="#ebebeb [3214]" stroked="f" strokeweight="1.5pt">
                <v:stroke endcap="round"/>
                <w10:wrap anchorx="page"/>
              </v:rect>
            </w:pict>
          </mc:Fallback>
        </mc:AlternateContent>
      </w:r>
      <w:r w:rsidRPr="007C44D3">
        <w:rPr>
          <w:noProof/>
          <w:lang w:val="pt-BR" w:bidi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DE70FC" wp14:editId="691F4311">
                <wp:simplePos x="0" y="0"/>
                <wp:positionH relativeFrom="margin">
                  <wp:posOffset>-124358</wp:posOffset>
                </wp:positionH>
                <wp:positionV relativeFrom="paragraph">
                  <wp:posOffset>559</wp:posOffset>
                </wp:positionV>
                <wp:extent cx="376682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68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8AD1F" w14:textId="5887A2F3" w:rsidR="007C44D3" w:rsidRDefault="007C44D3" w:rsidP="007C44D3">
                            <w:pPr>
                              <w:pStyle w:val="Ttulo"/>
                              <w:rPr>
                                <w:lang w:val="pt-BR" w:bidi="pt-BR"/>
                              </w:rPr>
                            </w:pPr>
                            <w:r>
                              <w:rPr>
                                <w:lang w:val="pt-BR" w:bidi="pt-BR"/>
                              </w:rPr>
                              <w:t>O Time Pizzaria</w:t>
                            </w:r>
                          </w:p>
                          <w:p w14:paraId="3EF6510F" w14:textId="77777777" w:rsidR="007C44D3" w:rsidRPr="003A06CA" w:rsidRDefault="007C44D3" w:rsidP="007C44D3">
                            <w:pPr>
                              <w:pStyle w:val="Ttulo"/>
                              <w:rPr>
                                <w:color w:val="830F0E" w:themeColor="accent1" w:themeShade="BF"/>
                                <w:sz w:val="56"/>
                                <w:szCs w:val="56"/>
                              </w:rPr>
                            </w:pPr>
                            <w:r w:rsidRPr="003A06CA">
                              <w:rPr>
                                <w:color w:val="830F0E" w:themeColor="accent1" w:themeShade="BF"/>
                                <w:sz w:val="56"/>
                                <w:szCs w:val="56"/>
                                <w:lang w:val="pt-BR" w:bidi="pt-BR"/>
                              </w:rPr>
                              <w:t>Scrum Time</w:t>
                            </w:r>
                          </w:p>
                          <w:p w14:paraId="6D1B64D6" w14:textId="016D489F" w:rsidR="007C44D3" w:rsidRDefault="007C44D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DE70F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9.8pt;margin-top:.05pt;width:296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" filled="f" stroked="f">
                <v:textbox style="mso-fit-shape-to-text:t">
                  <w:txbxContent>
                    <w:p w14:paraId="2258AD1F" w14:textId="5887A2F3" w:rsidR="007C44D3" w:rsidRDefault="007C44D3" w:rsidP="007C44D3">
                      <w:pPr>
                        <w:pStyle w:val="Ttulo"/>
                        <w:rPr>
                          <w:lang w:val="pt-BR" w:bidi="pt-BR"/>
                        </w:rPr>
                      </w:pPr>
                      <w:r>
                        <w:rPr>
                          <w:lang w:val="pt-BR" w:bidi="pt-BR"/>
                        </w:rPr>
                        <w:t>O Time Pizzaria</w:t>
                      </w:r>
                    </w:p>
                    <w:p w14:paraId="3EF6510F" w14:textId="77777777" w:rsidR="007C44D3" w:rsidRPr="003A06CA" w:rsidRDefault="007C44D3" w:rsidP="007C44D3">
                      <w:pPr>
                        <w:pStyle w:val="Ttulo"/>
                        <w:rPr>
                          <w:color w:val="830F0E" w:themeColor="accent1" w:themeShade="BF"/>
                          <w:sz w:val="56"/>
                          <w:szCs w:val="56"/>
                        </w:rPr>
                      </w:pPr>
                      <w:r w:rsidRPr="003A06CA">
                        <w:rPr>
                          <w:color w:val="830F0E" w:themeColor="accent1" w:themeShade="BF"/>
                          <w:sz w:val="56"/>
                          <w:szCs w:val="56"/>
                          <w:lang w:val="pt-BR" w:bidi="pt-BR"/>
                        </w:rPr>
                        <w:t>Scrum Time</w:t>
                      </w:r>
                    </w:p>
                    <w:p w14:paraId="6D1B64D6" w14:textId="016D489F" w:rsidR="007C44D3" w:rsidRDefault="007C44D3"/>
                  </w:txbxContent>
                </v:textbox>
                <w10:wrap type="square" anchorx="margin"/>
              </v:shape>
            </w:pict>
          </mc:Fallback>
        </mc:AlternateContent>
      </w:r>
    </w:p>
    <w:p w14:paraId="14C5AE8D" w14:textId="56484A28" w:rsidR="007C44D3" w:rsidRDefault="007C44D3" w:rsidP="001B54D7">
      <w:pPr>
        <w:pStyle w:val="Ttulo1"/>
        <w:rPr>
          <w:lang w:val="pt-BR" w:bidi="pt-BR"/>
        </w:rPr>
      </w:pPr>
    </w:p>
    <w:p w14:paraId="0FD73838" w14:textId="3FC8C10A" w:rsidR="007C44D3" w:rsidRDefault="007C44D3" w:rsidP="001B54D7">
      <w:pPr>
        <w:pStyle w:val="Ttulo1"/>
        <w:rPr>
          <w:lang w:val="pt-BR" w:bidi="pt-BR"/>
        </w:rPr>
      </w:pPr>
    </w:p>
    <w:p w14:paraId="13A26577" w14:textId="77777777" w:rsidR="00E05476" w:rsidRPr="00E05476" w:rsidRDefault="00E05476" w:rsidP="00E05476">
      <w:pPr>
        <w:rPr>
          <w:lang w:val="pt-BR" w:bidi="pt-BR"/>
        </w:rPr>
      </w:pPr>
    </w:p>
    <w:p w14:paraId="1B6308BA" w14:textId="7435E27F" w:rsidR="00450C81" w:rsidRDefault="007C44D3" w:rsidP="003A06CA">
      <w:pPr>
        <w:pStyle w:val="Ttulo1"/>
        <w:numPr>
          <w:ilvl w:val="0"/>
          <w:numId w:val="3"/>
        </w:numPr>
      </w:pPr>
      <w:r>
        <w:rPr>
          <w:lang w:val="pt-BR" w:bidi="pt-BR"/>
        </w:rPr>
        <w:t xml:space="preserve">PO: </w:t>
      </w:r>
      <w:proofErr w:type="spellStart"/>
      <w:r>
        <w:rPr>
          <w:lang w:val="pt-BR" w:bidi="pt-BR"/>
        </w:rPr>
        <w:t>Product</w:t>
      </w:r>
      <w:proofErr w:type="spellEnd"/>
      <w:r>
        <w:rPr>
          <w:lang w:val="pt-BR" w:bidi="pt-BR"/>
        </w:rPr>
        <w:t xml:space="preserve"> </w:t>
      </w:r>
      <w:proofErr w:type="spellStart"/>
      <w:r>
        <w:rPr>
          <w:lang w:val="pt-BR" w:bidi="pt-BR"/>
        </w:rPr>
        <w:t>Owner</w:t>
      </w:r>
      <w:proofErr w:type="spellEnd"/>
    </w:p>
    <w:p w14:paraId="4152975F" w14:textId="399ADDF1" w:rsidR="00450C81" w:rsidRPr="003A06CA" w:rsidRDefault="007C44D3" w:rsidP="003A06CA">
      <w:pPr>
        <w:pStyle w:val="PargrafodaLista"/>
        <w:rPr>
          <w:lang w:val="pt-BR" w:bidi="pt-BR"/>
        </w:rPr>
      </w:pPr>
      <w:r w:rsidRPr="003A06CA">
        <w:rPr>
          <w:lang w:val="pt-BR" w:bidi="pt-BR"/>
        </w:rPr>
        <w:t>O dono do Negócio ou melhor o dono da pizzaria, este é quem requisitou o serviço a ser feito – O sistema.</w:t>
      </w:r>
    </w:p>
    <w:p w14:paraId="365F5275" w14:textId="2ABE1E55" w:rsidR="007C44D3" w:rsidRDefault="007C44D3" w:rsidP="003A06CA">
      <w:pPr>
        <w:pStyle w:val="Ttulo1"/>
        <w:numPr>
          <w:ilvl w:val="0"/>
          <w:numId w:val="3"/>
        </w:numPr>
        <w:rPr>
          <w:lang w:val="pt-BR" w:bidi="pt-BR"/>
        </w:rPr>
      </w:pPr>
      <w:r>
        <w:rPr>
          <w:lang w:val="pt-BR" w:bidi="pt-BR"/>
        </w:rPr>
        <w:t>S</w:t>
      </w:r>
      <w:r w:rsidR="003A06CA">
        <w:rPr>
          <w:lang w:val="pt-BR" w:bidi="pt-BR"/>
        </w:rPr>
        <w:t>crum Master</w:t>
      </w:r>
    </w:p>
    <w:p w14:paraId="5A9E6FC1" w14:textId="1D2EA187" w:rsidR="003A06CA" w:rsidRPr="003A06CA" w:rsidRDefault="003A06CA" w:rsidP="003A06CA">
      <w:pPr>
        <w:pStyle w:val="PargrafodaLista"/>
        <w:rPr>
          <w:lang w:val="pt-BR" w:bidi="pt-BR"/>
        </w:rPr>
      </w:pPr>
      <w:r w:rsidRPr="003A06CA">
        <w:rPr>
          <w:lang w:val="pt-BR" w:bidi="pt-BR"/>
        </w:rPr>
        <w:t>O treinador do time, ele quem irá averiguar o uso do Scrum.</w:t>
      </w:r>
    </w:p>
    <w:p w14:paraId="524E77AC" w14:textId="2A4A3A78" w:rsidR="003A06CA" w:rsidRDefault="003A06CA" w:rsidP="003A06CA">
      <w:pPr>
        <w:pStyle w:val="Ttulo1"/>
        <w:numPr>
          <w:ilvl w:val="0"/>
          <w:numId w:val="3"/>
        </w:numPr>
      </w:pPr>
      <w:r>
        <w:rPr>
          <w:lang w:val="pt-BR" w:bidi="pt-BR"/>
        </w:rPr>
        <w:t xml:space="preserve">Time </w:t>
      </w:r>
      <w:proofErr w:type="spellStart"/>
      <w:r>
        <w:rPr>
          <w:lang w:val="pt-BR" w:bidi="pt-BR"/>
        </w:rPr>
        <w:t>Dev</w:t>
      </w:r>
      <w:proofErr w:type="spellEnd"/>
    </w:p>
    <w:p w14:paraId="20F7824D" w14:textId="64B501BD" w:rsidR="003A06CA" w:rsidRPr="003A06CA" w:rsidRDefault="003A06CA" w:rsidP="003A06CA">
      <w:pPr>
        <w:pStyle w:val="PargrafodaLista"/>
        <w:rPr>
          <w:lang w:val="pt-BR" w:bidi="pt-BR"/>
        </w:rPr>
      </w:pPr>
      <w:r w:rsidRPr="003A06CA">
        <w:rPr>
          <w:lang w:val="pt-BR" w:bidi="pt-BR"/>
        </w:rPr>
        <w:t>Somos nós, pessoas que iram fazer e aprimorar o software.</w:t>
      </w:r>
    </w:p>
    <w:p w14:paraId="0AEA68FB" w14:textId="77777777" w:rsidR="003A06CA" w:rsidRDefault="003A06CA" w:rsidP="003A06CA">
      <w:pPr>
        <w:pStyle w:val="Ttulo1"/>
        <w:numPr>
          <w:ilvl w:val="0"/>
          <w:numId w:val="3"/>
        </w:numPr>
      </w:pPr>
      <w:r>
        <w:rPr>
          <w:lang w:val="pt-BR" w:bidi="pt-BR"/>
        </w:rPr>
        <w:t xml:space="preserve">PO: </w:t>
      </w:r>
      <w:proofErr w:type="spellStart"/>
      <w:r>
        <w:rPr>
          <w:lang w:val="pt-BR" w:bidi="pt-BR"/>
        </w:rPr>
        <w:t>Product</w:t>
      </w:r>
      <w:proofErr w:type="spellEnd"/>
      <w:r>
        <w:rPr>
          <w:lang w:val="pt-BR" w:bidi="pt-BR"/>
        </w:rPr>
        <w:t xml:space="preserve"> </w:t>
      </w:r>
      <w:proofErr w:type="spellStart"/>
      <w:r>
        <w:rPr>
          <w:lang w:val="pt-BR" w:bidi="pt-BR"/>
        </w:rPr>
        <w:t>Owner</w:t>
      </w:r>
      <w:proofErr w:type="spellEnd"/>
    </w:p>
    <w:p w14:paraId="5DCA2E89" w14:textId="77777777" w:rsidR="003A06CA" w:rsidRPr="003A06CA" w:rsidRDefault="003A06CA" w:rsidP="003A06CA">
      <w:pPr>
        <w:pStyle w:val="PargrafodaLista"/>
        <w:rPr>
          <w:lang w:val="pt-BR" w:bidi="pt-BR"/>
        </w:rPr>
      </w:pPr>
      <w:r w:rsidRPr="003A06CA">
        <w:rPr>
          <w:lang w:val="pt-BR" w:bidi="pt-BR"/>
        </w:rPr>
        <w:t>O dono do Negócio ou melhor o dono da pizzaria.</w:t>
      </w:r>
    </w:p>
    <w:p w14:paraId="0F1099D6" w14:textId="3AA3D775" w:rsidR="003A06CA" w:rsidRDefault="003A06CA" w:rsidP="003A06CA">
      <w:pPr>
        <w:rPr>
          <w:lang w:val="pt-BR" w:bidi="pt-BR"/>
        </w:rPr>
      </w:pPr>
      <w:r>
        <w:rPr>
          <w:lang w:val="pt-BR" w:bidi="pt-BR"/>
        </w:rPr>
        <w:br/>
      </w:r>
    </w:p>
    <w:p w14:paraId="325E8073" w14:textId="6E728DE5" w:rsidR="003A06CA" w:rsidRDefault="003A06CA">
      <w:pPr>
        <w:rPr>
          <w:lang w:val="pt-BR" w:bidi="pt-BR"/>
        </w:rPr>
      </w:pPr>
      <w:r>
        <w:rPr>
          <w:lang w:val="pt-BR" w:bidi="pt-BR"/>
        </w:rPr>
        <w:br w:type="page"/>
      </w:r>
    </w:p>
    <w:p w14:paraId="7DC6EBE2" w14:textId="2410C4E6" w:rsidR="003A06CA" w:rsidRPr="003A06CA" w:rsidRDefault="003A06CA" w:rsidP="003A06CA">
      <w:pPr>
        <w:rPr>
          <w:lang w:val="pt-BR" w:bidi="pt-BR"/>
        </w:rPr>
      </w:pPr>
      <w:r>
        <w:rPr>
          <w:noProof/>
          <w:lang w:val="pt-BR" w:bidi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FB8A1" wp14:editId="65E93CA7">
                <wp:simplePos x="0" y="0"/>
                <wp:positionH relativeFrom="page">
                  <wp:align>left</wp:align>
                </wp:positionH>
                <wp:positionV relativeFrom="paragraph">
                  <wp:posOffset>-1090396</wp:posOffset>
                </wp:positionV>
                <wp:extent cx="7695590" cy="2487168"/>
                <wp:effectExtent l="0" t="0" r="635" b="889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5590" cy="248716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5DBF8" id="Retângulo 2" o:spid="_x0000_s1026" style="position:absolute;margin-left:0;margin-top:-85.85pt;width:605.95pt;height:195.8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" fillcolor="#ebebeb [3214]" stroked="f" strokeweight="1.5pt">
                <v:stroke endcap="round"/>
                <w10:wrap anchorx="page"/>
              </v:rect>
            </w:pict>
          </mc:Fallback>
        </mc:AlternateContent>
      </w:r>
      <w:r w:rsidRPr="007C44D3">
        <w:rPr>
          <w:noProof/>
          <w:lang w:val="pt-BR" w:bidi="pt-B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F4030E" wp14:editId="18261A0A">
                <wp:simplePos x="0" y="0"/>
                <wp:positionH relativeFrom="margin">
                  <wp:posOffset>-124358</wp:posOffset>
                </wp:positionH>
                <wp:positionV relativeFrom="paragraph">
                  <wp:posOffset>559</wp:posOffset>
                </wp:positionV>
                <wp:extent cx="3766820" cy="1404620"/>
                <wp:effectExtent l="0" t="0" r="0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68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657F6" w14:textId="77777777" w:rsidR="003A06CA" w:rsidRDefault="003A06CA" w:rsidP="003A06CA">
                            <w:pPr>
                              <w:pStyle w:val="Ttulo"/>
                              <w:rPr>
                                <w:lang w:val="pt-BR" w:bidi="pt-BR"/>
                              </w:rPr>
                            </w:pPr>
                            <w:r>
                              <w:rPr>
                                <w:lang w:val="pt-BR" w:bidi="pt-BR"/>
                              </w:rPr>
                              <w:t>O Time Pizzaria</w:t>
                            </w:r>
                          </w:p>
                          <w:p w14:paraId="20B12970" w14:textId="7C0A5AAB" w:rsidR="003A06CA" w:rsidRDefault="003A06CA" w:rsidP="003A06CA">
                            <w:pPr>
                              <w:pStyle w:val="Ttulo"/>
                            </w:pPr>
                            <w:r>
                              <w:rPr>
                                <w:color w:val="830F0E" w:themeColor="accent1" w:themeShade="BF"/>
                                <w:sz w:val="56"/>
                                <w:szCs w:val="56"/>
                                <w:lang w:val="pt-BR" w:bidi="pt-BR"/>
                              </w:rPr>
                              <w:t>O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F4030E" id="_x0000_s1027" type="#_x0000_t202" style="position:absolute;margin-left:-9.8pt;margin-top:.05pt;width:296.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" filled="f" stroked="f">
                <v:textbox style="mso-fit-shape-to-text:t">
                  <w:txbxContent>
                    <w:p w14:paraId="5FE657F6" w14:textId="77777777" w:rsidR="003A06CA" w:rsidRDefault="003A06CA" w:rsidP="003A06CA">
                      <w:pPr>
                        <w:pStyle w:val="Ttulo"/>
                        <w:rPr>
                          <w:lang w:val="pt-BR" w:bidi="pt-BR"/>
                        </w:rPr>
                      </w:pPr>
                      <w:r>
                        <w:rPr>
                          <w:lang w:val="pt-BR" w:bidi="pt-BR"/>
                        </w:rPr>
                        <w:t>O Time Pizzaria</w:t>
                      </w:r>
                    </w:p>
                    <w:p w14:paraId="20B12970" w14:textId="7C0A5AAB" w:rsidR="003A06CA" w:rsidRDefault="003A06CA" w:rsidP="003A06CA">
                      <w:pPr>
                        <w:pStyle w:val="Ttulo"/>
                      </w:pPr>
                      <w:r>
                        <w:rPr>
                          <w:color w:val="830F0E" w:themeColor="accent1" w:themeShade="BF"/>
                          <w:sz w:val="56"/>
                          <w:szCs w:val="56"/>
                          <w:lang w:val="pt-BR" w:bidi="pt-BR"/>
                        </w:rPr>
                        <w:t>O sistema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C31B47" w14:textId="77777777" w:rsidR="003A06CA" w:rsidRPr="003A06CA" w:rsidRDefault="003A06CA" w:rsidP="003A06CA">
      <w:pPr>
        <w:pStyle w:val="Ttulo1"/>
        <w:ind w:left="360"/>
      </w:pPr>
    </w:p>
    <w:p w14:paraId="51CA2197" w14:textId="77777777" w:rsidR="003A06CA" w:rsidRPr="003A06CA" w:rsidRDefault="003A06CA" w:rsidP="003A06CA">
      <w:pPr>
        <w:pStyle w:val="Ttulo1"/>
        <w:ind w:left="360"/>
      </w:pPr>
    </w:p>
    <w:p w14:paraId="4BC4BE82" w14:textId="77777777" w:rsidR="003A06CA" w:rsidRPr="003A06CA" w:rsidRDefault="003A06CA" w:rsidP="003A06CA">
      <w:pPr>
        <w:pStyle w:val="Ttulo1"/>
        <w:ind w:left="360"/>
      </w:pPr>
    </w:p>
    <w:p w14:paraId="11006398" w14:textId="191D7C51" w:rsidR="003A06CA" w:rsidRDefault="003A06CA" w:rsidP="003A06CA">
      <w:pPr>
        <w:pStyle w:val="Ttulo1"/>
        <w:numPr>
          <w:ilvl w:val="0"/>
          <w:numId w:val="4"/>
        </w:numPr>
      </w:pPr>
      <w:proofErr w:type="spellStart"/>
      <w:r>
        <w:rPr>
          <w:lang w:val="pt-BR" w:bidi="pt-BR"/>
        </w:rPr>
        <w:t>BackLog</w:t>
      </w:r>
      <w:proofErr w:type="spellEnd"/>
    </w:p>
    <w:p w14:paraId="56F983AD" w14:textId="5F362BB9" w:rsidR="003A06CA" w:rsidRDefault="00E05476" w:rsidP="003A06CA">
      <w:pPr>
        <w:pStyle w:val="PargrafodaLista"/>
        <w:rPr>
          <w:lang w:val="pt-BR" w:bidi="pt-BR"/>
        </w:rPr>
      </w:pPr>
      <w:r>
        <w:rPr>
          <w:lang w:val="pt-BR" w:bidi="pt-BR"/>
        </w:rPr>
        <w:t>O que o sistema fará:</w:t>
      </w:r>
    </w:p>
    <w:p w14:paraId="3C383C76" w14:textId="77BFC6CA" w:rsidR="00E05476" w:rsidRDefault="00E05476" w:rsidP="003A06CA">
      <w:pPr>
        <w:pStyle w:val="PargrafodaLista"/>
        <w:rPr>
          <w:lang w:val="pt-BR" w:bidi="pt-BR"/>
        </w:rPr>
      </w:pPr>
      <w:r>
        <w:rPr>
          <w:lang w:val="pt-BR" w:bidi="pt-BR"/>
        </w:rPr>
        <w:t>• Cadastro de Clientes;</w:t>
      </w:r>
    </w:p>
    <w:p w14:paraId="133A194A" w14:textId="55109A7B" w:rsidR="00E05476" w:rsidRDefault="00E05476" w:rsidP="003A06CA">
      <w:pPr>
        <w:pStyle w:val="PargrafodaLista"/>
        <w:rPr>
          <w:lang w:val="pt-BR" w:bidi="pt-BR"/>
        </w:rPr>
      </w:pPr>
      <w:r>
        <w:rPr>
          <w:lang w:val="pt-BR" w:bidi="pt-BR"/>
        </w:rPr>
        <w:t>• Gestão financeira;</w:t>
      </w:r>
    </w:p>
    <w:p w14:paraId="79033A4B" w14:textId="6E15AD07" w:rsidR="00E05476" w:rsidRDefault="00E05476" w:rsidP="003A06CA">
      <w:pPr>
        <w:pStyle w:val="PargrafodaLista"/>
        <w:rPr>
          <w:lang w:val="pt-BR" w:bidi="pt-BR"/>
        </w:rPr>
      </w:pPr>
      <w:r>
        <w:rPr>
          <w:lang w:val="pt-BR" w:bidi="pt-BR"/>
        </w:rPr>
        <w:t>• Controle de Pedidos;</w:t>
      </w:r>
    </w:p>
    <w:p w14:paraId="16EF72EC" w14:textId="0693301B" w:rsidR="00E05476" w:rsidRPr="003A06CA" w:rsidRDefault="00E05476" w:rsidP="003A06CA">
      <w:pPr>
        <w:pStyle w:val="PargrafodaLista"/>
        <w:rPr>
          <w:lang w:val="pt-BR" w:bidi="pt-BR"/>
        </w:rPr>
      </w:pPr>
      <w:r>
        <w:rPr>
          <w:lang w:val="pt-BR" w:bidi="pt-BR"/>
        </w:rPr>
        <w:t>• Controle de Entrega.</w:t>
      </w:r>
    </w:p>
    <w:p w14:paraId="3D3D6C4C" w14:textId="2E35244E" w:rsidR="003A06CA" w:rsidRDefault="00E05476" w:rsidP="003A06CA">
      <w:pPr>
        <w:pStyle w:val="Ttulo1"/>
        <w:numPr>
          <w:ilvl w:val="0"/>
          <w:numId w:val="4"/>
        </w:numPr>
        <w:rPr>
          <w:lang w:val="pt-BR" w:bidi="pt-BR"/>
        </w:rPr>
      </w:pPr>
      <w:proofErr w:type="spellStart"/>
      <w:r>
        <w:rPr>
          <w:lang w:val="pt-BR" w:bidi="pt-BR"/>
        </w:rPr>
        <w:t>Spints</w:t>
      </w:r>
      <w:proofErr w:type="spellEnd"/>
    </w:p>
    <w:p w14:paraId="78708163" w14:textId="0292353A" w:rsidR="003A06CA" w:rsidRDefault="00E05476" w:rsidP="003A06CA">
      <w:pPr>
        <w:pStyle w:val="PargrafodaLista"/>
        <w:rPr>
          <w:lang w:val="pt-BR" w:bidi="pt-BR"/>
        </w:rPr>
      </w:pPr>
      <w:r>
        <w:rPr>
          <w:lang w:val="pt-BR" w:bidi="pt-BR"/>
        </w:rPr>
        <w:t>Etapas de tempo para a realização do sistema: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385"/>
        <w:gridCol w:w="3911"/>
      </w:tblGrid>
      <w:tr w:rsidR="00E05476" w:rsidRPr="00E05476" w14:paraId="4A2EBFB1" w14:textId="1ED3C11C" w:rsidTr="00E05476">
        <w:tc>
          <w:tcPr>
            <w:tcW w:w="4385" w:type="dxa"/>
          </w:tcPr>
          <w:p w14:paraId="5E930B8B" w14:textId="77777777" w:rsidR="00E05476" w:rsidRPr="00E05476" w:rsidRDefault="00E05476" w:rsidP="00BA2388">
            <w:pPr>
              <w:pStyle w:val="PargrafodaLista"/>
              <w:ind w:left="0"/>
              <w:rPr>
                <w:lang w:val="pt-BR" w:bidi="pt-BR"/>
              </w:rPr>
            </w:pPr>
            <w:r w:rsidRPr="00E05476">
              <w:rPr>
                <w:lang w:val="pt-BR" w:bidi="pt-BR"/>
              </w:rPr>
              <w:t>• Cadastro de Clientes</w:t>
            </w:r>
          </w:p>
        </w:tc>
        <w:tc>
          <w:tcPr>
            <w:tcW w:w="3911" w:type="dxa"/>
          </w:tcPr>
          <w:p w14:paraId="3CA40F76" w14:textId="52CA193A" w:rsidR="00E05476" w:rsidRPr="00E05476" w:rsidRDefault="00E05476" w:rsidP="00BA2388">
            <w:pPr>
              <w:pStyle w:val="PargrafodaLista"/>
              <w:ind w:left="0"/>
              <w:rPr>
                <w:lang w:val="pt-BR" w:bidi="pt-BR"/>
              </w:rPr>
            </w:pPr>
            <w:r>
              <w:rPr>
                <w:lang w:val="pt-BR" w:bidi="pt-BR"/>
              </w:rPr>
              <w:t>30 dias</w:t>
            </w:r>
          </w:p>
        </w:tc>
      </w:tr>
      <w:tr w:rsidR="00E05476" w:rsidRPr="00E05476" w14:paraId="15007A9D" w14:textId="7CF1F5DC" w:rsidTr="00E05476">
        <w:tc>
          <w:tcPr>
            <w:tcW w:w="4385" w:type="dxa"/>
          </w:tcPr>
          <w:p w14:paraId="7E7CCE3A" w14:textId="77777777" w:rsidR="00E05476" w:rsidRPr="00E05476" w:rsidRDefault="00E05476" w:rsidP="00BA2388">
            <w:pPr>
              <w:pStyle w:val="PargrafodaLista"/>
              <w:ind w:left="0"/>
              <w:rPr>
                <w:lang w:val="pt-BR" w:bidi="pt-BR"/>
              </w:rPr>
            </w:pPr>
            <w:r w:rsidRPr="00E05476">
              <w:rPr>
                <w:lang w:val="pt-BR" w:bidi="pt-BR"/>
              </w:rPr>
              <w:t>• Gestão financeira;</w:t>
            </w:r>
          </w:p>
        </w:tc>
        <w:tc>
          <w:tcPr>
            <w:tcW w:w="3911" w:type="dxa"/>
          </w:tcPr>
          <w:p w14:paraId="6971EA83" w14:textId="1F192DF4" w:rsidR="00E05476" w:rsidRPr="00E05476" w:rsidRDefault="00E05476" w:rsidP="00BA2388">
            <w:pPr>
              <w:pStyle w:val="PargrafodaLista"/>
              <w:ind w:left="0"/>
              <w:rPr>
                <w:lang w:val="pt-BR" w:bidi="pt-BR"/>
              </w:rPr>
            </w:pPr>
            <w:r>
              <w:rPr>
                <w:lang w:val="pt-BR" w:bidi="pt-BR"/>
              </w:rPr>
              <w:t>45 dias</w:t>
            </w:r>
          </w:p>
        </w:tc>
      </w:tr>
      <w:tr w:rsidR="00E05476" w:rsidRPr="00E05476" w14:paraId="35E1490E" w14:textId="523E8B84" w:rsidTr="00E05476">
        <w:tc>
          <w:tcPr>
            <w:tcW w:w="4385" w:type="dxa"/>
          </w:tcPr>
          <w:p w14:paraId="4E6C901B" w14:textId="77777777" w:rsidR="00E05476" w:rsidRPr="00E05476" w:rsidRDefault="00E05476" w:rsidP="00BA2388">
            <w:pPr>
              <w:pStyle w:val="PargrafodaLista"/>
              <w:ind w:left="0"/>
              <w:rPr>
                <w:lang w:val="pt-BR" w:bidi="pt-BR"/>
              </w:rPr>
            </w:pPr>
            <w:r w:rsidRPr="00E05476">
              <w:rPr>
                <w:lang w:val="pt-BR" w:bidi="pt-BR"/>
              </w:rPr>
              <w:t>• Controle de Pedidos;</w:t>
            </w:r>
          </w:p>
        </w:tc>
        <w:tc>
          <w:tcPr>
            <w:tcW w:w="3911" w:type="dxa"/>
          </w:tcPr>
          <w:p w14:paraId="447B1E52" w14:textId="212BCF01" w:rsidR="00E05476" w:rsidRPr="00E05476" w:rsidRDefault="00E05476" w:rsidP="00BA2388">
            <w:pPr>
              <w:pStyle w:val="PargrafodaLista"/>
              <w:ind w:left="0"/>
              <w:rPr>
                <w:lang w:val="pt-BR" w:bidi="pt-BR"/>
              </w:rPr>
            </w:pPr>
            <w:r>
              <w:rPr>
                <w:lang w:val="pt-BR" w:bidi="pt-BR"/>
              </w:rPr>
              <w:t>25 dias</w:t>
            </w:r>
          </w:p>
        </w:tc>
      </w:tr>
      <w:tr w:rsidR="00E05476" w:rsidRPr="00E05476" w14:paraId="3E5A5BE4" w14:textId="424701B0" w:rsidTr="00E05476">
        <w:tc>
          <w:tcPr>
            <w:tcW w:w="4385" w:type="dxa"/>
          </w:tcPr>
          <w:p w14:paraId="1EBC717C" w14:textId="77777777" w:rsidR="00E05476" w:rsidRPr="00E05476" w:rsidRDefault="00E05476" w:rsidP="00BA2388">
            <w:pPr>
              <w:pStyle w:val="PargrafodaLista"/>
              <w:ind w:left="0"/>
              <w:rPr>
                <w:lang w:val="pt-BR" w:bidi="pt-BR"/>
              </w:rPr>
            </w:pPr>
            <w:r w:rsidRPr="00E05476">
              <w:rPr>
                <w:lang w:val="pt-BR" w:bidi="pt-BR"/>
              </w:rPr>
              <w:t>• Controle de Entrega.</w:t>
            </w:r>
          </w:p>
        </w:tc>
        <w:tc>
          <w:tcPr>
            <w:tcW w:w="3911" w:type="dxa"/>
          </w:tcPr>
          <w:p w14:paraId="391884DF" w14:textId="44A60B29" w:rsidR="00E05476" w:rsidRPr="00E05476" w:rsidRDefault="00E05476" w:rsidP="00BA2388">
            <w:pPr>
              <w:pStyle w:val="PargrafodaLista"/>
              <w:ind w:left="0"/>
              <w:rPr>
                <w:lang w:val="pt-BR" w:bidi="pt-BR"/>
              </w:rPr>
            </w:pPr>
            <w:r>
              <w:rPr>
                <w:lang w:val="pt-BR" w:bidi="pt-BR"/>
              </w:rPr>
              <w:t>20 dias</w:t>
            </w:r>
          </w:p>
        </w:tc>
      </w:tr>
    </w:tbl>
    <w:p w14:paraId="3E1093B7" w14:textId="3106EF20" w:rsidR="00E05476" w:rsidRDefault="00E05476" w:rsidP="003A06CA">
      <w:pPr>
        <w:pStyle w:val="PargrafodaLista"/>
        <w:rPr>
          <w:lang w:val="pt-BR" w:bidi="pt-BR"/>
        </w:rPr>
      </w:pPr>
    </w:p>
    <w:p w14:paraId="7210602F" w14:textId="4D09F5A6" w:rsidR="00E05476" w:rsidRDefault="00E05476" w:rsidP="003A06CA">
      <w:pPr>
        <w:pStyle w:val="PargrafodaLista"/>
        <w:rPr>
          <w:lang w:val="pt-BR" w:bidi="pt-BR"/>
        </w:rPr>
      </w:pPr>
      <w:r>
        <w:rPr>
          <w:lang w:val="pt-BR" w:bidi="pt-BR"/>
        </w:rPr>
        <w:t xml:space="preserve">• Reuniões todas as manhãs para o acompanhamento do progresso e </w:t>
      </w:r>
      <w:proofErr w:type="spellStart"/>
      <w:r>
        <w:rPr>
          <w:lang w:val="pt-BR" w:bidi="pt-BR"/>
        </w:rPr>
        <w:t>e</w:t>
      </w:r>
      <w:proofErr w:type="spellEnd"/>
      <w:r>
        <w:rPr>
          <w:lang w:val="pt-BR" w:bidi="pt-BR"/>
        </w:rPr>
        <w:t xml:space="preserve"> revisão das Sprints</w:t>
      </w:r>
    </w:p>
    <w:p w14:paraId="1221CE67" w14:textId="5806158F" w:rsidR="00E05476" w:rsidRDefault="00E05476" w:rsidP="00E05476">
      <w:pPr>
        <w:pStyle w:val="PargrafodaLista"/>
        <w:ind w:left="1440" w:firstLine="720"/>
        <w:rPr>
          <w:lang w:val="pt-BR" w:bidi="pt-BR"/>
        </w:rPr>
      </w:pPr>
      <w:r>
        <w:rPr>
          <w:lang w:val="pt-BR" w:bidi="pt-BR"/>
        </w:rPr>
        <w:t>• Tempo médio de 20 min;</w:t>
      </w:r>
    </w:p>
    <w:p w14:paraId="30344C4B" w14:textId="7C75FE5D" w:rsidR="003A06CA" w:rsidRPr="003A06CA" w:rsidRDefault="00E05476" w:rsidP="00E05476">
      <w:pPr>
        <w:pStyle w:val="PargrafodaLista"/>
        <w:ind w:left="1440" w:firstLine="720"/>
        <w:rPr>
          <w:lang w:val="pt-BR" w:bidi="pt-BR"/>
        </w:rPr>
      </w:pPr>
      <w:r>
        <w:rPr>
          <w:lang w:val="pt-BR" w:bidi="pt-BR"/>
        </w:rPr>
        <w:t>• Onde o PO detalhará o que deve ser feito;</w:t>
      </w:r>
    </w:p>
    <w:p w14:paraId="094BC3D1" w14:textId="77777777" w:rsidR="003A06CA" w:rsidRPr="003A06CA" w:rsidRDefault="003A06CA" w:rsidP="003A06CA">
      <w:pPr>
        <w:rPr>
          <w:lang w:val="pt-BR" w:bidi="pt-BR"/>
        </w:rPr>
      </w:pPr>
    </w:p>
    <w:sectPr w:rsidR="003A06CA" w:rsidRPr="003A06CA" w:rsidSect="00931BAB">
      <w:pgSz w:w="11906" w:h="16838" w:code="9"/>
      <w:pgMar w:top="1440" w:right="1440" w:bottom="1440" w:left="1440" w:header="720" w:footer="720" w:gutter="0"/>
      <w:cols w:space="720"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7287"/>
    <w:multiLevelType w:val="hybridMultilevel"/>
    <w:tmpl w:val="C1A8EE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81DB8"/>
    <w:multiLevelType w:val="hybridMultilevel"/>
    <w:tmpl w:val="8BA012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611059">
    <w:abstractNumId w:val="2"/>
  </w:num>
  <w:num w:numId="2" w16cid:durableId="1503811187">
    <w:abstractNumId w:val="3"/>
  </w:num>
  <w:num w:numId="3" w16cid:durableId="81144262">
    <w:abstractNumId w:val="1"/>
  </w:num>
  <w:num w:numId="4" w16cid:durableId="197748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D3"/>
    <w:rsid w:val="001B54D7"/>
    <w:rsid w:val="003A06CA"/>
    <w:rsid w:val="00450C81"/>
    <w:rsid w:val="007C44D3"/>
    <w:rsid w:val="00931BAB"/>
    <w:rsid w:val="00E05476"/>
    <w:rsid w:val="00EB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6F7A"/>
  <w15:chartTrackingRefBased/>
  <w15:docId w15:val="{6C2BE3D0-9E5E-4A70-A740-D4052D42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pt-PT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e">
    <w:name w:val="Emphasis"/>
    <w:basedOn w:val="Fontepargpadro"/>
    <w:uiPriority w:val="20"/>
    <w:qFormat/>
    <w:rPr>
      <w:i/>
      <w:iCs/>
      <w:color w:val="000000" w:themeColor="text1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color w:val="B01513" w:themeColor="accent1"/>
      <w:sz w:val="28"/>
      <w:szCs w:val="28"/>
    </w:rPr>
  </w:style>
  <w:style w:type="character" w:styleId="RefernciaIntensa">
    <w:name w:val="Intense Reference"/>
    <w:basedOn w:val="Fontepargpadro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Fontepargpadro"/>
    <w:unhideWhenUsed/>
    <w:rPr>
      <w:color w:val="4FB8C1" w:themeColor="text2" w:themeTint="99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DFFCB" w:themeColor="followedHyperlink"/>
      <w:u w:val="single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eastAsiaTheme="majorEastAsia" w:hAnsiTheme="majorHAnsi" w:cstheme="majorBidi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sz w:val="28"/>
      <w:szCs w:val="28"/>
    </w:rPr>
  </w:style>
  <w:style w:type="character" w:styleId="nfaseSutil">
    <w:name w:val="Subtle Emphasis"/>
    <w:basedOn w:val="Fontepargpadro"/>
    <w:uiPriority w:val="19"/>
    <w:qFormat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39"/>
    <w:rsid w:val="00E05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yck.esantos\AppData\Roaming\Microsoft\Templates\Design%20de%20&#205;on%20(em%20branco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de Íon (em branco)</Template>
  <TotalTime>29</TotalTime>
  <Pages>2</Pages>
  <Words>125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MAYCK EDUARDO DOS SANTOS</dc:creator>
  <cp:lastModifiedBy>MAYCK EDUARDO DOS SANTOS</cp:lastModifiedBy>
  <cp:revision>1</cp:revision>
  <dcterms:created xsi:type="dcterms:W3CDTF">2022-10-25T00:39:00Z</dcterms:created>
  <dcterms:modified xsi:type="dcterms:W3CDTF">2022-10-25T01:08:00Z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